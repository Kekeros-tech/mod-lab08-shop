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4DD1" w14:textId="77777777" w:rsidR="00DF7397" w:rsidRPr="00DF7397" w:rsidRDefault="00DF7397" w:rsidP="00DF7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7397">
        <w:rPr>
          <w:rFonts w:ascii="Times New Roman" w:hAnsi="Times New Roman" w:cs="Times New Roman"/>
          <w:sz w:val="28"/>
          <w:szCs w:val="28"/>
        </w:rPr>
        <w:t>Отчет по лабораторной работе.</w:t>
      </w:r>
    </w:p>
    <w:p w14:paraId="57FB1747" w14:textId="77777777" w:rsidR="00DF7397" w:rsidRPr="00DF7397" w:rsidRDefault="00DF7397" w:rsidP="00DF739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F7397">
        <w:rPr>
          <w:rFonts w:ascii="Times New Roman" w:hAnsi="Times New Roman" w:cs="Times New Roman"/>
          <w:i/>
          <w:iCs/>
          <w:sz w:val="28"/>
          <w:szCs w:val="28"/>
        </w:rPr>
        <w:t>Буканов Глеб. 381907-2.</w:t>
      </w:r>
    </w:p>
    <w:p w14:paraId="56B8DC27" w14:textId="63B0F252" w:rsidR="00DF7397" w:rsidRPr="00DF7397" w:rsidRDefault="00DF7397" w:rsidP="00DF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397">
        <w:rPr>
          <w:rFonts w:ascii="Times New Roman" w:hAnsi="Times New Roman" w:cs="Times New Roman"/>
          <w:sz w:val="28"/>
          <w:szCs w:val="28"/>
        </w:rPr>
        <w:t xml:space="preserve">Предмет: </w:t>
      </w:r>
      <w:r w:rsidR="00E35B22">
        <w:rPr>
          <w:rFonts w:ascii="Times New Roman" w:hAnsi="Times New Roman" w:cs="Times New Roman"/>
          <w:sz w:val="28"/>
          <w:szCs w:val="28"/>
        </w:rPr>
        <w:t>МИПИС</w:t>
      </w:r>
      <w:r w:rsidRPr="00DF7397">
        <w:rPr>
          <w:rFonts w:ascii="Times New Roman" w:hAnsi="Times New Roman" w:cs="Times New Roman"/>
          <w:sz w:val="28"/>
          <w:szCs w:val="28"/>
        </w:rPr>
        <w:t>.</w:t>
      </w:r>
    </w:p>
    <w:p w14:paraId="0CE2AA73" w14:textId="40F616A8" w:rsidR="00DF7397" w:rsidRDefault="00DF7397" w:rsidP="00DF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397">
        <w:rPr>
          <w:rFonts w:ascii="Times New Roman" w:hAnsi="Times New Roman" w:cs="Times New Roman"/>
          <w:sz w:val="28"/>
          <w:szCs w:val="28"/>
        </w:rPr>
        <w:t xml:space="preserve">Номер лабораторной работы: </w:t>
      </w:r>
      <w:r w:rsidR="00E35B22">
        <w:rPr>
          <w:rFonts w:ascii="Times New Roman" w:hAnsi="Times New Roman" w:cs="Times New Roman"/>
          <w:sz w:val="28"/>
          <w:szCs w:val="28"/>
        </w:rPr>
        <w:t>8</w:t>
      </w:r>
      <w:r w:rsidRPr="00DF7397">
        <w:rPr>
          <w:rFonts w:ascii="Times New Roman" w:hAnsi="Times New Roman" w:cs="Times New Roman"/>
          <w:sz w:val="28"/>
          <w:szCs w:val="28"/>
        </w:rPr>
        <w:t>.</w:t>
      </w:r>
    </w:p>
    <w:p w14:paraId="3BD00745" w14:textId="77777777" w:rsidR="00023AA9" w:rsidRDefault="00023AA9" w:rsidP="00DF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82A99" w14:textId="25EF3F78" w:rsidR="00E35B22" w:rsidRPr="00023AA9" w:rsidRDefault="00E35B22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Важное пояснение: при задании коэффициента </w:t>
      </w:r>
      <w:r w:rsidRPr="00023AA9">
        <w:rPr>
          <w:rFonts w:ascii="Times New Roman" w:hAnsi="Times New Roman" w:cs="Times New Roman"/>
          <w:sz w:val="28"/>
          <w:szCs w:val="28"/>
        </w:rPr>
        <w:t>µ</w:t>
      </w:r>
      <w:r w:rsidRPr="00023AA9">
        <w:rPr>
          <w:rFonts w:ascii="Times New Roman" w:hAnsi="Times New Roman" w:cs="Times New Roman"/>
          <w:sz w:val="28"/>
          <w:szCs w:val="28"/>
        </w:rPr>
        <w:t xml:space="preserve"> учитывается, что данный коэффициент обслуживает заявку полностью, а не только 1 товар из тележки покупателя.</w:t>
      </w:r>
      <w:r w:rsidR="00023AA9">
        <w:rPr>
          <w:rFonts w:ascii="Times New Roman" w:hAnsi="Times New Roman" w:cs="Times New Roman"/>
          <w:sz w:val="28"/>
          <w:szCs w:val="28"/>
        </w:rPr>
        <w:t xml:space="preserve"> </w:t>
      </w:r>
      <w:r w:rsidRPr="00023AA9">
        <w:rPr>
          <w:rFonts w:ascii="Times New Roman" w:hAnsi="Times New Roman" w:cs="Times New Roman"/>
          <w:sz w:val="28"/>
          <w:szCs w:val="28"/>
        </w:rPr>
        <w:t>Поэтому время поступления клиента =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023AA9">
        <w:rPr>
          <w:rFonts w:ascii="Times New Roman" w:hAnsi="Times New Roman" w:cs="Times New Roman"/>
          <w:sz w:val="28"/>
          <w:szCs w:val="28"/>
        </w:rPr>
        <w:t>.</w:t>
      </w:r>
    </w:p>
    <w:p w14:paraId="6738C195" w14:textId="66629271" w:rsidR="00E35B22" w:rsidRDefault="00E35B22" w:rsidP="00023AA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Время обслуживания одной единицы товара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023AA9">
        <w:rPr>
          <w:rFonts w:ascii="Times New Roman" w:eastAsiaTheme="minorEastAsia" w:hAnsi="Times New Roman" w:cs="Times New Roman"/>
          <w:sz w:val="28"/>
          <w:szCs w:val="28"/>
        </w:rPr>
        <w:t xml:space="preserve"> – среднее число товара у покупателя в тележке.</w:t>
      </w:r>
    </w:p>
    <w:p w14:paraId="6E98ED90" w14:textId="35E3F8C9" w:rsidR="00023AA9" w:rsidRPr="00023AA9" w:rsidRDefault="00023AA9" w:rsidP="00023AA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Описание используемых параметров:</w:t>
      </w:r>
    </w:p>
    <w:p w14:paraId="6E0D571B" w14:textId="5D0FEB41" w:rsidR="00E35B22" w:rsidRPr="00023AA9" w:rsidRDefault="00E35B22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>Длина очереди – 3.</w:t>
      </w:r>
    </w:p>
    <w:p w14:paraId="7813FFC3" w14:textId="2D8F0324" w:rsidR="00E35B22" w:rsidRPr="00023AA9" w:rsidRDefault="00E35B22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>Количество касс обслуживания – 2.</w:t>
      </w:r>
    </w:p>
    <w:p w14:paraId="62783AA4" w14:textId="2291084D" w:rsidR="00E35B22" w:rsidRPr="00023AA9" w:rsidRDefault="00E35B22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>Количество запросов (клиентов) – 100.</w:t>
      </w:r>
    </w:p>
    <w:p w14:paraId="30F82B72" w14:textId="05CC0985" w:rsidR="00E35B22" w:rsidRDefault="00E35B22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AA9">
        <w:rPr>
          <w:rFonts w:ascii="Times New Roman" w:hAnsi="Times New Roman" w:cs="Times New Roman"/>
          <w:sz w:val="28"/>
          <w:szCs w:val="28"/>
        </w:rPr>
        <w:t>Среднее количество предметов – 5</w:t>
      </w:r>
      <w:r w:rsidRPr="00023A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95E644" w14:textId="14C03988" w:rsidR="00023AA9" w:rsidRDefault="00023AA9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не рассматриваем, так как они не влияет на результаты работы.</w:t>
      </w:r>
    </w:p>
    <w:p w14:paraId="2D6BE622" w14:textId="77777777" w:rsidR="00023AA9" w:rsidRPr="00023AA9" w:rsidRDefault="00023AA9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AB9ED" w14:textId="78454F95" w:rsidR="00E35B22" w:rsidRPr="00023AA9" w:rsidRDefault="00E35B22" w:rsidP="00023A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Результаты моделирования </w:t>
      </w:r>
      <w:r w:rsidRPr="00023AA9">
        <w:rPr>
          <w:rFonts w:ascii="Times New Roman" w:hAnsi="Times New Roman" w:cs="Times New Roman"/>
          <w:sz w:val="28"/>
          <w:szCs w:val="28"/>
        </w:rPr>
        <w:t>СМО:</w:t>
      </w:r>
    </w:p>
    <w:p w14:paraId="0DC29687" w14:textId="0AF0163A" w:rsidR="00E35B22" w:rsidRPr="00023AA9" w:rsidRDefault="00E35B22" w:rsidP="00023AA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3AA9">
        <w:rPr>
          <w:rFonts w:ascii="Times New Roman" w:hAnsi="Times New Roman" w:cs="Times New Roman"/>
          <w:sz w:val="28"/>
          <w:szCs w:val="28"/>
        </w:rPr>
        <w:t>λ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 xml:space="preserve"> = 20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 xml:space="preserve"> и µ = 2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 xml:space="preserve"> имеем:</w:t>
      </w:r>
    </w:p>
    <w:p w14:paraId="7D1564CC" w14:textId="285B684C" w:rsidR="00E35B22" w:rsidRPr="00023AA9" w:rsidRDefault="00E35B22" w:rsidP="00023A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Приведенная интенсивность потока заявок: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Pr="00023AA9">
        <w:rPr>
          <w:rFonts w:ascii="Times New Roman" w:eastAsiaTheme="minorEastAsia" w:hAnsi="Times New Roman" w:cs="Times New Roman"/>
          <w:sz w:val="28"/>
          <w:szCs w:val="28"/>
        </w:rPr>
        <w:t xml:space="preserve"> = 10;</w:t>
      </w:r>
    </w:p>
    <w:p w14:paraId="38C8E94F" w14:textId="70623BA3" w:rsidR="00E35B22" w:rsidRPr="00023AA9" w:rsidRDefault="00E35B22" w:rsidP="00023A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Вероятность отказа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</m:t>
        </m:r>
      </m:oMath>
      <w:r w:rsidR="00767E68" w:rsidRPr="00023AA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AB57A4" w14:textId="1866331F" w:rsidR="00E35B22" w:rsidRPr="00023AA9" w:rsidRDefault="00E35B22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Относительная пропускная способность: </w:t>
      </w:r>
      <w:r w:rsidRPr="00023AA9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3AA9">
        <w:rPr>
          <w:rFonts w:ascii="Times New Roman" w:hAnsi="Times New Roman" w:cs="Times New Roman"/>
          <w:sz w:val="28"/>
          <w:szCs w:val="28"/>
        </w:rPr>
        <w:t xml:space="preserve"> =</w:t>
      </w:r>
      <w:r w:rsidR="00767E68" w:rsidRPr="00023AA9">
        <w:rPr>
          <w:rFonts w:ascii="Times New Roman" w:hAnsi="Times New Roman" w:cs="Times New Roman"/>
          <w:sz w:val="28"/>
          <w:szCs w:val="28"/>
        </w:rPr>
        <w:t xml:space="preserve"> 0.2</w:t>
      </w:r>
      <w:r w:rsidRPr="00023AA9">
        <w:rPr>
          <w:rFonts w:ascii="Times New Roman" w:hAnsi="Times New Roman" w:cs="Times New Roman"/>
          <w:sz w:val="28"/>
          <w:szCs w:val="28"/>
        </w:rPr>
        <w:t>;</w:t>
      </w:r>
    </w:p>
    <w:p w14:paraId="5E4DDD2F" w14:textId="6E3CDF79" w:rsidR="00E35B22" w:rsidRPr="00023AA9" w:rsidRDefault="00E35B22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Абсолютная пропускная способность: </w:t>
      </w:r>
      <w:r w:rsidRPr="00023AA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3AA9">
        <w:rPr>
          <w:rFonts w:ascii="Times New Roman" w:hAnsi="Times New Roman" w:cs="Times New Roman"/>
          <w:sz w:val="28"/>
          <w:szCs w:val="28"/>
        </w:rPr>
        <w:t xml:space="preserve"> = </w:t>
      </w:r>
      <w:r w:rsidR="00767E68" w:rsidRPr="00023AA9">
        <w:rPr>
          <w:rFonts w:ascii="Times New Roman" w:hAnsi="Times New Roman" w:cs="Times New Roman"/>
          <w:sz w:val="28"/>
          <w:szCs w:val="28"/>
        </w:rPr>
        <w:t>40</w:t>
      </w:r>
      <w:r w:rsidRPr="00023AA9">
        <w:rPr>
          <w:rFonts w:ascii="Times New Roman" w:hAnsi="Times New Roman" w:cs="Times New Roman"/>
          <w:sz w:val="28"/>
          <w:szCs w:val="28"/>
        </w:rPr>
        <w:t>;</w:t>
      </w:r>
    </w:p>
    <w:p w14:paraId="6C2B2D29" w14:textId="09DE1AE9" w:rsidR="00E35B22" w:rsidRPr="00023AA9" w:rsidRDefault="00767E68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14:paraId="28BB063B" w14:textId="50BDB0FD" w:rsidR="00767E68" w:rsidRPr="00023AA9" w:rsidRDefault="00767E68" w:rsidP="00023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E595F" wp14:editId="28E76941">
            <wp:extent cx="3105583" cy="165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B39A" w14:textId="60E28EEF" w:rsidR="00767E68" w:rsidRPr="00023AA9" w:rsidRDefault="00767E68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lastRenderedPageBreak/>
        <w:t xml:space="preserve">Видно, что по вычислениям вероятность отказа </w:t>
      </w:r>
      <w:r w:rsidR="00023AA9" w:rsidRPr="00023AA9">
        <w:rPr>
          <w:rFonts w:ascii="Times New Roman" w:hAnsi="Times New Roman" w:cs="Times New Roman"/>
          <w:sz w:val="28"/>
          <w:szCs w:val="28"/>
        </w:rPr>
        <w:t>0.</w:t>
      </w:r>
      <w:r w:rsidRPr="00023AA9">
        <w:rPr>
          <w:rFonts w:ascii="Times New Roman" w:hAnsi="Times New Roman" w:cs="Times New Roman"/>
          <w:sz w:val="28"/>
          <w:szCs w:val="28"/>
        </w:rPr>
        <w:t>8, а при моделировании было отказано в 70% случаев.</w:t>
      </w:r>
    </w:p>
    <w:p w14:paraId="42435EDB" w14:textId="5DCA2D26" w:rsidR="00767E68" w:rsidRPr="00023AA9" w:rsidRDefault="00767E68" w:rsidP="00023AA9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3AA9">
        <w:rPr>
          <w:rFonts w:ascii="Times New Roman" w:hAnsi="Times New Roman" w:cs="Times New Roman"/>
          <w:sz w:val="28"/>
          <w:szCs w:val="28"/>
        </w:rPr>
        <w:t>λ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23AA9">
        <w:rPr>
          <w:rFonts w:ascii="Times New Roman" w:hAnsi="Times New Roman" w:cs="Times New Roman"/>
          <w:sz w:val="28"/>
          <w:szCs w:val="28"/>
          <w:lang w:val="ru-RU"/>
        </w:rPr>
        <w:t>00 и µ = 20 имеем:</w:t>
      </w:r>
    </w:p>
    <w:p w14:paraId="2D9ABE84" w14:textId="4308C8AB" w:rsidR="00767E68" w:rsidRPr="00023AA9" w:rsidRDefault="00767E68" w:rsidP="00023A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Приведенная интенсивность потока заявок: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ρ </m:t>
        </m:r>
      </m:oMath>
      <w:r w:rsidRPr="00023AA9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023AA9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23AA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8BA852" w14:textId="5CDFE214" w:rsidR="00767E68" w:rsidRPr="00023AA9" w:rsidRDefault="00767E68" w:rsidP="00023AA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Вероятность отказа системы: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rej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≈0.6</m:t>
        </m:r>
      </m:oMath>
      <w:r w:rsidRPr="00023AA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CC50784" w14:textId="21515A74" w:rsidR="00767E68" w:rsidRPr="00023AA9" w:rsidRDefault="00767E68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Относительная пропускная способность: </w:t>
      </w:r>
      <w:r w:rsidRPr="00023AA9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23AA9">
        <w:rPr>
          <w:rFonts w:ascii="Times New Roman" w:hAnsi="Times New Roman" w:cs="Times New Roman"/>
          <w:sz w:val="28"/>
          <w:szCs w:val="28"/>
        </w:rPr>
        <w:t xml:space="preserve"> = 0.</w:t>
      </w:r>
      <w:r w:rsidR="00023AA9" w:rsidRPr="00023AA9">
        <w:rPr>
          <w:rFonts w:ascii="Times New Roman" w:hAnsi="Times New Roman" w:cs="Times New Roman"/>
          <w:sz w:val="28"/>
          <w:szCs w:val="28"/>
        </w:rPr>
        <w:t>4</w:t>
      </w:r>
      <w:r w:rsidRPr="00023AA9">
        <w:rPr>
          <w:rFonts w:ascii="Times New Roman" w:hAnsi="Times New Roman" w:cs="Times New Roman"/>
          <w:sz w:val="28"/>
          <w:szCs w:val="28"/>
        </w:rPr>
        <w:t>;</w:t>
      </w:r>
    </w:p>
    <w:p w14:paraId="4DBE0F7F" w14:textId="77777777" w:rsidR="00767E68" w:rsidRPr="00023AA9" w:rsidRDefault="00767E68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Абсолютная пропускная способность: </w:t>
      </w:r>
      <w:r w:rsidRPr="00023AA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023AA9">
        <w:rPr>
          <w:rFonts w:ascii="Times New Roman" w:hAnsi="Times New Roman" w:cs="Times New Roman"/>
          <w:sz w:val="28"/>
          <w:szCs w:val="28"/>
        </w:rPr>
        <w:t xml:space="preserve"> = 40;</w:t>
      </w:r>
    </w:p>
    <w:p w14:paraId="0F654BFD" w14:textId="77777777" w:rsidR="00767E68" w:rsidRPr="00023AA9" w:rsidRDefault="00767E68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14:paraId="3C20DC03" w14:textId="7D052CC5" w:rsidR="00767E68" w:rsidRPr="00023AA9" w:rsidRDefault="00023AA9" w:rsidP="00023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3873E" wp14:editId="5D636F74">
            <wp:extent cx="3041650" cy="160479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778" cy="16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448" w14:textId="437BF9CD" w:rsidR="00767E68" w:rsidRPr="00023AA9" w:rsidRDefault="00767E68" w:rsidP="00023A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3AA9">
        <w:rPr>
          <w:rFonts w:ascii="Times New Roman" w:hAnsi="Times New Roman" w:cs="Times New Roman"/>
          <w:sz w:val="28"/>
          <w:szCs w:val="28"/>
        </w:rPr>
        <w:t xml:space="preserve">Видно, что по вычислениям вероятность отказа </w:t>
      </w:r>
      <w:r w:rsidR="00023AA9" w:rsidRPr="00023AA9">
        <w:rPr>
          <w:rFonts w:ascii="Times New Roman" w:hAnsi="Times New Roman" w:cs="Times New Roman"/>
          <w:sz w:val="28"/>
          <w:szCs w:val="28"/>
        </w:rPr>
        <w:t>0.6</w:t>
      </w:r>
      <w:r w:rsidRPr="00023AA9">
        <w:rPr>
          <w:rFonts w:ascii="Times New Roman" w:hAnsi="Times New Roman" w:cs="Times New Roman"/>
          <w:sz w:val="28"/>
          <w:szCs w:val="28"/>
        </w:rPr>
        <w:t xml:space="preserve">, а при моделировании было отказано в </w:t>
      </w:r>
      <w:r w:rsidR="00023AA9" w:rsidRPr="00023AA9">
        <w:rPr>
          <w:rFonts w:ascii="Times New Roman" w:hAnsi="Times New Roman" w:cs="Times New Roman"/>
          <w:sz w:val="28"/>
          <w:szCs w:val="28"/>
        </w:rPr>
        <w:t>56</w:t>
      </w:r>
      <w:r w:rsidRPr="00023AA9">
        <w:rPr>
          <w:rFonts w:ascii="Times New Roman" w:hAnsi="Times New Roman" w:cs="Times New Roman"/>
          <w:sz w:val="28"/>
          <w:szCs w:val="28"/>
        </w:rPr>
        <w:t>% случаев.</w:t>
      </w:r>
      <w:r w:rsidR="00023AA9" w:rsidRPr="00023AA9">
        <w:rPr>
          <w:rFonts w:ascii="Times New Roman" w:hAnsi="Times New Roman" w:cs="Times New Roman"/>
          <w:sz w:val="28"/>
          <w:szCs w:val="28"/>
        </w:rPr>
        <w:t xml:space="preserve"> Что уже достаточно близко.</w:t>
      </w:r>
    </w:p>
    <w:p w14:paraId="72E6D13C" w14:textId="04507E86" w:rsidR="00023AA9" w:rsidRDefault="008E3424" w:rsidP="00767E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Итоги:</w:t>
      </w:r>
    </w:p>
    <w:p w14:paraId="706A2669" w14:textId="4D455684" w:rsidR="008E3424" w:rsidRPr="00BD2EA9" w:rsidRDefault="00BD2EA9" w:rsidP="00BD2EA9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D2EA9">
        <w:rPr>
          <w:rFonts w:ascii="Times New Roman" w:hAnsi="Times New Roman" w:cs="Times New Roman"/>
          <w:sz w:val="28"/>
          <w:szCs w:val="28"/>
          <w:lang w:val="ru-RU"/>
        </w:rPr>
        <w:t>еоретические</w:t>
      </w:r>
      <w:r w:rsidR="008E3424" w:rsidRPr="00BD2EA9"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почти совпадают с результатами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3424" w:rsidRPr="00BD2EA9">
        <w:rPr>
          <w:rFonts w:ascii="Times New Roman" w:hAnsi="Times New Roman" w:cs="Times New Roman"/>
          <w:sz w:val="28"/>
          <w:szCs w:val="28"/>
          <w:lang w:val="ru-RU"/>
        </w:rPr>
        <w:t>моделирования СМО</w:t>
      </w:r>
      <w:r w:rsidRPr="00BD2E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3B446D" w14:textId="3E8FAE55" w:rsidR="008E3424" w:rsidRPr="00BD2EA9" w:rsidRDefault="00BD2EA9" w:rsidP="00BD2EA9">
      <w:pPr>
        <w:pStyle w:val="a4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Получены практические навыки моделирования</w:t>
      </w:r>
      <w:r w:rsidRPr="00BD2EA9">
        <w:rPr>
          <w:rFonts w:ascii="Times New Roman" w:hAnsi="Times New Roman" w:cs="Times New Roman"/>
          <w:sz w:val="28"/>
          <w:szCs w:val="28"/>
          <w:lang w:val="ru-RU"/>
        </w:rPr>
        <w:t xml:space="preserve"> систем массового обслуживания.</w:t>
      </w:r>
    </w:p>
    <w:p w14:paraId="0ED3C588" w14:textId="77777777" w:rsidR="00767E68" w:rsidRPr="00767E68" w:rsidRDefault="00767E68" w:rsidP="00767E68">
      <w:pPr>
        <w:rPr>
          <w:rFonts w:ascii="Times New Roman" w:hAnsi="Times New Roman" w:cs="Times New Roman"/>
          <w:sz w:val="28"/>
          <w:szCs w:val="28"/>
        </w:rPr>
      </w:pPr>
    </w:p>
    <w:p w14:paraId="160AF786" w14:textId="040E2446" w:rsidR="00E35B22" w:rsidRPr="00E35B22" w:rsidRDefault="00E35B22" w:rsidP="00E35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952DD" w14:textId="77777777" w:rsidR="00E35B22" w:rsidRPr="00DF7397" w:rsidRDefault="00E35B22" w:rsidP="00DF73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1AEEE" w14:textId="77777777" w:rsidR="001B569F" w:rsidRDefault="001B569F"/>
    <w:sectPr w:rsidR="001B5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0FE"/>
    <w:multiLevelType w:val="hybridMultilevel"/>
    <w:tmpl w:val="0116FFDC"/>
    <w:lvl w:ilvl="0" w:tplc="3990BD7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1458"/>
    <w:multiLevelType w:val="hybridMultilevel"/>
    <w:tmpl w:val="45AC3C50"/>
    <w:lvl w:ilvl="0" w:tplc="48C2C1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22"/>
    <w:rsid w:val="00023AA9"/>
    <w:rsid w:val="001B569F"/>
    <w:rsid w:val="00767E68"/>
    <w:rsid w:val="008E3424"/>
    <w:rsid w:val="00BD2EA9"/>
    <w:rsid w:val="00DF7397"/>
    <w:rsid w:val="00E3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E360"/>
  <w15:chartTrackingRefBased/>
  <w15:docId w15:val="{15D8592B-7042-4584-B68A-78BFC54A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B22"/>
    <w:rPr>
      <w:color w:val="808080"/>
    </w:rPr>
  </w:style>
  <w:style w:type="paragraph" w:styleId="a4">
    <w:name w:val="List Paragraph"/>
    <w:basedOn w:val="a"/>
    <w:uiPriority w:val="34"/>
    <w:qFormat/>
    <w:rsid w:val="00E35B22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kan\OneDrive\&#1044;&#1086;&#1082;&#1091;&#1084;&#1077;&#1085;&#1090;&#1099;\&#1053;&#1072;&#1089;&#1090;&#1088;&#1072;&#1080;&#1074;&#1072;&#1077;&#1084;&#1099;&#1077;%20&#1096;&#1072;&#1073;&#1083;&#1086;&#1085;&#1099;%20Office\&#1054;&#1090;&#1095;&#1077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лабораторной работе.dotx</Template>
  <TotalTime>39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Bukanov</dc:creator>
  <cp:keywords/>
  <dc:description/>
  <cp:lastModifiedBy>Gleb Bukanov</cp:lastModifiedBy>
  <cp:revision>3</cp:revision>
  <dcterms:created xsi:type="dcterms:W3CDTF">2022-05-09T16:59:00Z</dcterms:created>
  <dcterms:modified xsi:type="dcterms:W3CDTF">2022-05-09T17:44:00Z</dcterms:modified>
</cp:coreProperties>
</file>